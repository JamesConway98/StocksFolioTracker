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B31" w:rsidRDefault="00517B7C">
      <w:pPr>
        <w:rPr>
          <w:sz w:val="28"/>
          <w:u w:val="single"/>
        </w:rPr>
      </w:pPr>
      <w:r w:rsidRPr="00517B7C">
        <w:rPr>
          <w:sz w:val="28"/>
          <w:u w:val="single"/>
        </w:rPr>
        <w:t>API Specification</w:t>
      </w:r>
    </w:p>
    <w:p w:rsidR="00517B7C" w:rsidRDefault="00517B7C">
      <w:pPr>
        <w:rPr>
          <w:sz w:val="28"/>
          <w:u w:val="single"/>
        </w:rPr>
      </w:pPr>
    </w:p>
    <w:p w:rsidR="00517B7C" w:rsidRDefault="00517B7C">
      <w:pPr>
        <w:rPr>
          <w:u w:val="single"/>
        </w:rPr>
      </w:pPr>
      <w:proofErr w:type="spellStart"/>
      <w:r w:rsidRPr="00517B7C">
        <w:rPr>
          <w:u w:val="single"/>
        </w:rPr>
        <w:t>IFolioTracker</w:t>
      </w:r>
      <w:proofErr w:type="spellEnd"/>
    </w:p>
    <w:p w:rsidR="00970D60" w:rsidRDefault="003E6F06" w:rsidP="00970D60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 w:rsidR="00517B7C">
        <w:t>createFolio</w:t>
      </w:r>
      <w:proofErr w:type="spellEnd"/>
      <w:r w:rsidR="00517B7C">
        <w:t xml:space="preserve"> (String name)</w:t>
      </w:r>
      <w:r w:rsidR="00876B31">
        <w:t xml:space="preserve"> throws </w:t>
      </w:r>
      <w:proofErr w:type="spellStart"/>
      <w:r w:rsidR="00876B31">
        <w:t>FileNotFoundException</w:t>
      </w:r>
      <w:proofErr w:type="spellEnd"/>
    </w:p>
    <w:p w:rsidR="00876B31" w:rsidRDefault="00517B7C" w:rsidP="003C2A1B">
      <w:pPr>
        <w:pStyle w:val="NoSpacing"/>
        <w:ind w:left="720"/>
      </w:pPr>
      <w:r>
        <w:t>R</w:t>
      </w:r>
      <w:r w:rsidR="00970D60">
        <w:t>e</w:t>
      </w:r>
      <w:r>
        <w:t xml:space="preserve">quires: </w:t>
      </w:r>
      <w:proofErr w:type="gramStart"/>
      <w:r>
        <w:t>name !</w:t>
      </w:r>
      <w:proofErr w:type="gramEnd"/>
      <w:r>
        <w:t>= null</w:t>
      </w:r>
    </w:p>
    <w:p w:rsidR="00517B7C" w:rsidRDefault="00F47101" w:rsidP="003C2A1B">
      <w:pPr>
        <w:pStyle w:val="NoSpacing"/>
        <w:ind w:left="720"/>
      </w:pPr>
      <w:r>
        <w:t>Effects</w:t>
      </w:r>
      <w:r w:rsidR="00517B7C">
        <w:t>:</w:t>
      </w:r>
      <w:r w:rsidR="00970D60">
        <w:t xml:space="preserve"> </w:t>
      </w:r>
      <w:r>
        <w:t xml:space="preserve">returns </w:t>
      </w:r>
      <w:r w:rsidR="00970D60">
        <w:t>true if folio is successfully created</w:t>
      </w:r>
    </w:p>
    <w:p w:rsidR="00970D60" w:rsidRDefault="00970D60" w:rsidP="00517B7C">
      <w:pPr>
        <w:pStyle w:val="NoSpacing"/>
      </w:pPr>
    </w:p>
    <w:p w:rsidR="00970D60" w:rsidRDefault="003E6F06" w:rsidP="00517B7C">
      <w:pPr>
        <w:pStyle w:val="NoSpacing"/>
      </w:pPr>
      <w:proofErr w:type="gramStart"/>
      <w:r>
        <w:t>public</w:t>
      </w:r>
      <w:proofErr w:type="gramEnd"/>
      <w:r>
        <w:t xml:space="preserve"> Folio </w:t>
      </w:r>
      <w:proofErr w:type="spellStart"/>
      <w:r w:rsidR="00970D60">
        <w:t>openFolio</w:t>
      </w:r>
      <w:proofErr w:type="spellEnd"/>
      <w:r w:rsidR="00970D60">
        <w:t xml:space="preserve"> (String name)</w:t>
      </w:r>
      <w:r w:rsidR="00876B31">
        <w:t xml:space="preserve"> </w:t>
      </w:r>
      <w:r w:rsidR="00F47101">
        <w:t xml:space="preserve">throws </w:t>
      </w:r>
      <w:proofErr w:type="spellStart"/>
      <w:r w:rsidR="00F47101">
        <w:t>FileNotFoundException</w:t>
      </w:r>
      <w:proofErr w:type="spellEnd"/>
    </w:p>
    <w:p w:rsidR="00970D60" w:rsidRDefault="00970D60" w:rsidP="003C2A1B">
      <w:pPr>
        <w:pStyle w:val="NoSpacing"/>
        <w:ind w:left="720"/>
      </w:pPr>
      <w:r>
        <w:t xml:space="preserve">Requires: </w:t>
      </w:r>
      <w:proofErr w:type="gramStart"/>
      <w:r>
        <w:t>name !</w:t>
      </w:r>
      <w:proofErr w:type="gramEnd"/>
      <w:r>
        <w:t>= null</w:t>
      </w:r>
      <w:r w:rsidR="003E6F06">
        <w:t>, name matches a valid folio</w:t>
      </w:r>
    </w:p>
    <w:p w:rsidR="00970D60" w:rsidRDefault="00F47101" w:rsidP="003C2A1B">
      <w:pPr>
        <w:pStyle w:val="NoSpacing"/>
        <w:ind w:left="720"/>
      </w:pPr>
      <w:r>
        <w:t>Effects</w:t>
      </w:r>
      <w:r w:rsidR="00970D60">
        <w:t xml:space="preserve">: </w:t>
      </w:r>
      <w:r>
        <w:t xml:space="preserve">returns </w:t>
      </w:r>
      <w:r w:rsidR="00717840">
        <w:t xml:space="preserve">folio that matches name </w:t>
      </w:r>
    </w:p>
    <w:p w:rsidR="00970D60" w:rsidRDefault="00970D60" w:rsidP="00970D60">
      <w:pPr>
        <w:pStyle w:val="NoSpacing"/>
      </w:pPr>
    </w:p>
    <w:p w:rsidR="00E07574" w:rsidRDefault="003E6F06" w:rsidP="00970D60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saveFolio</w:t>
      </w:r>
      <w:proofErr w:type="spellEnd"/>
      <w:r>
        <w:t xml:space="preserve"> (String name)</w:t>
      </w:r>
      <w:r w:rsidR="00F47101">
        <w:t xml:space="preserve"> throws </w:t>
      </w:r>
      <w:proofErr w:type="spellStart"/>
      <w:r w:rsidR="00F47101">
        <w:t>FileNotFoundException</w:t>
      </w:r>
      <w:proofErr w:type="spellEnd"/>
    </w:p>
    <w:p w:rsidR="003E6F06" w:rsidRDefault="003E6F06" w:rsidP="003C2A1B">
      <w:pPr>
        <w:pStyle w:val="NoSpacing"/>
        <w:ind w:left="720"/>
      </w:pPr>
      <w:r>
        <w:t xml:space="preserve">Requires: </w:t>
      </w:r>
      <w:proofErr w:type="gramStart"/>
      <w:r>
        <w:t>name !</w:t>
      </w:r>
      <w:proofErr w:type="gramEnd"/>
      <w:r>
        <w:t>= null</w:t>
      </w:r>
    </w:p>
    <w:p w:rsidR="003E6F06" w:rsidRDefault="00F47101" w:rsidP="003C2A1B">
      <w:pPr>
        <w:pStyle w:val="NoSpacing"/>
        <w:ind w:left="720"/>
      </w:pPr>
      <w:r>
        <w:t>Effects</w:t>
      </w:r>
      <w:r w:rsidR="003E6F06">
        <w:t xml:space="preserve">: </w:t>
      </w:r>
      <w:r>
        <w:t xml:space="preserve">returns </w:t>
      </w:r>
      <w:r w:rsidR="003E6F06">
        <w:t>true if folio is found, false if not</w:t>
      </w:r>
    </w:p>
    <w:p w:rsidR="00717840" w:rsidRDefault="00717840" w:rsidP="003E6F06">
      <w:pPr>
        <w:pStyle w:val="NoSpacing"/>
      </w:pPr>
    </w:p>
    <w:p w:rsidR="00717840" w:rsidRDefault="00717840" w:rsidP="00717840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deleteFolio</w:t>
      </w:r>
      <w:proofErr w:type="spellEnd"/>
      <w:r>
        <w:t xml:space="preserve"> (String name)</w:t>
      </w:r>
      <w:r w:rsidR="00F47101">
        <w:t xml:space="preserve"> throws </w:t>
      </w:r>
      <w:proofErr w:type="spellStart"/>
      <w:r w:rsidR="00F47101">
        <w:t>FileNotFoundException</w:t>
      </w:r>
      <w:proofErr w:type="spellEnd"/>
    </w:p>
    <w:p w:rsidR="00717840" w:rsidRDefault="00717840" w:rsidP="003C2A1B">
      <w:pPr>
        <w:pStyle w:val="NoSpacing"/>
        <w:ind w:left="720"/>
      </w:pPr>
      <w:r>
        <w:t xml:space="preserve">Requires: </w:t>
      </w:r>
      <w:proofErr w:type="gramStart"/>
      <w:r>
        <w:t>name !</w:t>
      </w:r>
      <w:proofErr w:type="gramEnd"/>
      <w:r>
        <w:t>= null</w:t>
      </w:r>
    </w:p>
    <w:p w:rsidR="00717840" w:rsidRDefault="00F47101" w:rsidP="003C2A1B">
      <w:pPr>
        <w:pStyle w:val="NoSpacing"/>
        <w:ind w:left="720"/>
      </w:pPr>
      <w:r>
        <w:t>Effects</w:t>
      </w:r>
      <w:r w:rsidR="00717840">
        <w:t xml:space="preserve">: </w:t>
      </w:r>
      <w:r>
        <w:t xml:space="preserve">returns </w:t>
      </w:r>
      <w:r w:rsidR="00717840">
        <w:t>true if folio is found and successfully deleted, false if not</w:t>
      </w:r>
    </w:p>
    <w:p w:rsidR="00717840" w:rsidRDefault="00717840" w:rsidP="003E6F06">
      <w:pPr>
        <w:pStyle w:val="NoSpacing"/>
      </w:pPr>
    </w:p>
    <w:p w:rsidR="00876B31" w:rsidRDefault="00876B31" w:rsidP="003E6F06">
      <w:pPr>
        <w:pStyle w:val="NoSpacing"/>
      </w:pPr>
    </w:p>
    <w:p w:rsidR="00876B31" w:rsidRDefault="00876B31" w:rsidP="00876B31">
      <w:pPr>
        <w:rPr>
          <w:u w:val="single"/>
        </w:rPr>
      </w:pPr>
      <w:proofErr w:type="spellStart"/>
      <w:r w:rsidRPr="00517B7C">
        <w:rPr>
          <w:u w:val="single"/>
        </w:rPr>
        <w:t>IFolio</w:t>
      </w:r>
      <w:proofErr w:type="spellEnd"/>
    </w:p>
    <w:p w:rsidR="00876B31" w:rsidRDefault="00F47101" w:rsidP="00876B31">
      <w:pPr>
        <w:pStyle w:val="NoSpacing"/>
      </w:pPr>
      <w:proofErr w:type="gramStart"/>
      <w:r>
        <w:t>public</w:t>
      </w:r>
      <w:proofErr w:type="gramEnd"/>
      <w:r>
        <w:t xml:space="preserve"> double </w:t>
      </w:r>
      <w:proofErr w:type="spellStart"/>
      <w:r>
        <w:t>totalHolding</w:t>
      </w:r>
      <w:proofErr w:type="spellEnd"/>
      <w:r w:rsidR="00876B31">
        <w:t xml:space="preserve"> ()</w:t>
      </w:r>
    </w:p>
    <w:p w:rsidR="00F47101" w:rsidRDefault="00F47101" w:rsidP="003C2A1B">
      <w:pPr>
        <w:pStyle w:val="NoSpacing"/>
        <w:ind w:left="720"/>
      </w:pPr>
      <w:r>
        <w:t xml:space="preserve">Requires: </w:t>
      </w:r>
      <w:r w:rsidR="006C3371">
        <w:t>this.</w:t>
      </w:r>
      <w:bookmarkStart w:id="0" w:name="_GoBack"/>
      <w:bookmarkEnd w:id="0"/>
      <w:r w:rsidR="00A24DEA">
        <w:t>stocks != null</w:t>
      </w:r>
    </w:p>
    <w:p w:rsidR="00876B31" w:rsidRDefault="00F47101" w:rsidP="003C2A1B">
      <w:pPr>
        <w:pStyle w:val="NoSpacing"/>
        <w:ind w:left="720"/>
      </w:pPr>
      <w:r>
        <w:t>Effects</w:t>
      </w:r>
      <w:r w:rsidR="00876B31">
        <w:t xml:space="preserve">: </w:t>
      </w:r>
      <w:r>
        <w:t>returns sum of (number of shares * value o</w:t>
      </w:r>
      <w:r w:rsidR="006C3371">
        <w:t xml:space="preserve">f share) for all Stock in </w:t>
      </w:r>
      <w:proofErr w:type="spellStart"/>
      <w:r w:rsidR="006C3371">
        <w:t>this.stocks</w:t>
      </w:r>
      <w:proofErr w:type="spellEnd"/>
      <w:r>
        <w:t xml:space="preserve"> </w:t>
      </w:r>
    </w:p>
    <w:p w:rsidR="00A24DEA" w:rsidRDefault="00A24DEA" w:rsidP="00876B31">
      <w:pPr>
        <w:pStyle w:val="NoSpacing"/>
      </w:pPr>
    </w:p>
    <w:p w:rsidR="00A24DEA" w:rsidRDefault="00A24DEA" w:rsidP="00A24DEA">
      <w:pPr>
        <w:pStyle w:val="NoSpacing"/>
      </w:pPr>
      <w:proofErr w:type="gramStart"/>
      <w:r>
        <w:t>public</w:t>
      </w:r>
      <w:proofErr w:type="gramEnd"/>
      <w:r>
        <w:t xml:space="preserve"> Set&lt;Stock&gt; </w:t>
      </w:r>
      <w:proofErr w:type="spellStart"/>
      <w:r>
        <w:t>getStocks</w:t>
      </w:r>
      <w:proofErr w:type="spellEnd"/>
      <w:r>
        <w:t xml:space="preserve"> ()</w:t>
      </w:r>
    </w:p>
    <w:p w:rsidR="00A24DEA" w:rsidRDefault="00A24DEA" w:rsidP="003C2A1B">
      <w:pPr>
        <w:pStyle w:val="NoSpacing"/>
        <w:ind w:left="720"/>
      </w:pPr>
      <w:r>
        <w:t xml:space="preserve">Requires: </w:t>
      </w:r>
      <w:proofErr w:type="spellStart"/>
      <w:proofErr w:type="gramStart"/>
      <w:r w:rsidR="006C3371">
        <w:t>this.</w:t>
      </w:r>
      <w:r w:rsidR="003C2A1B">
        <w:t>stocks</w:t>
      </w:r>
      <w:proofErr w:type="spellEnd"/>
      <w:r w:rsidR="003C2A1B">
        <w:t xml:space="preserve"> !</w:t>
      </w:r>
      <w:proofErr w:type="gramEnd"/>
      <w:r w:rsidR="003C2A1B">
        <w:t>= null</w:t>
      </w:r>
    </w:p>
    <w:p w:rsidR="00A24DEA" w:rsidRDefault="00A24DEA" w:rsidP="003C2A1B">
      <w:pPr>
        <w:pStyle w:val="NoSpacing"/>
        <w:ind w:left="720"/>
      </w:pPr>
      <w:r>
        <w:t>Effe</w:t>
      </w:r>
      <w:r w:rsidR="003C2A1B">
        <w:t xml:space="preserve">cts: returns all Stock in </w:t>
      </w:r>
      <w:proofErr w:type="spellStart"/>
      <w:r w:rsidR="006C3371">
        <w:t>this.</w:t>
      </w:r>
      <w:r w:rsidR="003C2A1B">
        <w:t>stocks</w:t>
      </w:r>
      <w:proofErr w:type="spellEnd"/>
      <w:r>
        <w:t xml:space="preserve"> </w:t>
      </w:r>
    </w:p>
    <w:p w:rsidR="003C2A1B" w:rsidRDefault="003C2A1B" w:rsidP="00A24DEA">
      <w:pPr>
        <w:pStyle w:val="NoSpacing"/>
      </w:pPr>
      <w:r>
        <w:t xml:space="preserve"> </w:t>
      </w:r>
    </w:p>
    <w:p w:rsidR="003C2A1B" w:rsidRDefault="003C2A1B" w:rsidP="003C2A1B">
      <w:pPr>
        <w:pStyle w:val="NoSpacing"/>
      </w:pPr>
      <w:proofErr w:type="gramStart"/>
      <w:r>
        <w:t>public</w:t>
      </w:r>
      <w:proofErr w:type="gramEnd"/>
      <w:r>
        <w:t xml:space="preserve"> Stock </w:t>
      </w:r>
      <w:proofErr w:type="spellStart"/>
      <w:r>
        <w:t>getStock</w:t>
      </w:r>
      <w:proofErr w:type="spellEnd"/>
      <w:r>
        <w:t xml:space="preserve"> (</w:t>
      </w:r>
      <w:proofErr w:type="spellStart"/>
      <w:r>
        <w:t>tickerSymbol</w:t>
      </w:r>
      <w:proofErr w:type="spellEnd"/>
      <w:r>
        <w:t>)</w:t>
      </w:r>
    </w:p>
    <w:p w:rsidR="003C2A1B" w:rsidRDefault="003C2A1B" w:rsidP="003C2A1B">
      <w:pPr>
        <w:pStyle w:val="NoSpacing"/>
        <w:ind w:left="720"/>
      </w:pPr>
      <w:r>
        <w:t xml:space="preserve">Requires: </w:t>
      </w:r>
      <w:proofErr w:type="spellStart"/>
      <w:r w:rsidR="006C3371">
        <w:t>tickerSymbol</w:t>
      </w:r>
      <w:proofErr w:type="spellEnd"/>
      <w:r w:rsidR="006C3371">
        <w:t xml:space="preserve"> = Stock with matching </w:t>
      </w:r>
      <w:proofErr w:type="spellStart"/>
      <w:r>
        <w:t>tickerSymbol</w:t>
      </w:r>
      <w:proofErr w:type="spellEnd"/>
      <w:r w:rsidR="006C3371">
        <w:t xml:space="preserve"> in </w:t>
      </w:r>
      <w:proofErr w:type="spellStart"/>
      <w:r w:rsidR="006C3371">
        <w:t>this.stocks</w:t>
      </w:r>
      <w:proofErr w:type="spellEnd"/>
    </w:p>
    <w:p w:rsidR="003C2A1B" w:rsidRDefault="003C2A1B" w:rsidP="003C2A1B">
      <w:pPr>
        <w:pStyle w:val="NoSpacing"/>
        <w:ind w:left="720"/>
      </w:pPr>
      <w:r>
        <w:t xml:space="preserve">Effects: returns </w:t>
      </w:r>
      <w:r w:rsidR="006C3371">
        <w:t>S</w:t>
      </w:r>
      <w:r>
        <w:t xml:space="preserve">tock in </w:t>
      </w:r>
      <w:proofErr w:type="spellStart"/>
      <w:r w:rsidR="006C3371">
        <w:t>this.</w:t>
      </w:r>
      <w:r>
        <w:t>stocks</w:t>
      </w:r>
      <w:proofErr w:type="spellEnd"/>
      <w:r>
        <w:t xml:space="preserve"> with matching </w:t>
      </w:r>
      <w:proofErr w:type="spellStart"/>
      <w:r>
        <w:t>tickerSymbol</w:t>
      </w:r>
      <w:proofErr w:type="spellEnd"/>
      <w:r>
        <w:t xml:space="preserve"> </w:t>
      </w:r>
    </w:p>
    <w:p w:rsidR="003C2A1B" w:rsidRDefault="003C2A1B" w:rsidP="00A24DEA">
      <w:pPr>
        <w:pStyle w:val="NoSpacing"/>
      </w:pPr>
    </w:p>
    <w:p w:rsidR="00A24DEA" w:rsidRDefault="00A24DEA" w:rsidP="00876B31">
      <w:pPr>
        <w:pStyle w:val="NoSpacing"/>
      </w:pPr>
    </w:p>
    <w:p w:rsidR="00876B31" w:rsidRPr="00876B31" w:rsidRDefault="00876B31" w:rsidP="00876B31"/>
    <w:p w:rsidR="00876B31" w:rsidRDefault="00876B31" w:rsidP="003E6F06">
      <w:pPr>
        <w:pStyle w:val="NoSpacing"/>
      </w:pPr>
    </w:p>
    <w:p w:rsidR="003E6F06" w:rsidRDefault="003E6F06" w:rsidP="00970D60">
      <w:pPr>
        <w:pStyle w:val="NoSpacing"/>
      </w:pPr>
    </w:p>
    <w:p w:rsidR="00970D60" w:rsidRPr="00517B7C" w:rsidRDefault="00970D60" w:rsidP="00517B7C">
      <w:pPr>
        <w:pStyle w:val="NoSpacing"/>
      </w:pPr>
    </w:p>
    <w:sectPr w:rsidR="00970D60" w:rsidRPr="00517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7C"/>
    <w:rsid w:val="003C2A1B"/>
    <w:rsid w:val="003C42D4"/>
    <w:rsid w:val="003E6F06"/>
    <w:rsid w:val="00517B7C"/>
    <w:rsid w:val="006C3371"/>
    <w:rsid w:val="00717840"/>
    <w:rsid w:val="00876B31"/>
    <w:rsid w:val="00970D60"/>
    <w:rsid w:val="00A24DEA"/>
    <w:rsid w:val="00E07574"/>
    <w:rsid w:val="00E54FE7"/>
    <w:rsid w:val="00F4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57F4"/>
  <w15:chartTrackingRefBased/>
  <w15:docId w15:val="{8CBE640B-B758-415F-92EB-54E01BDE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DD62647F.dotm</Template>
  <TotalTime>64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2018-11-15T14:54:00Z</dcterms:created>
  <dcterms:modified xsi:type="dcterms:W3CDTF">2018-11-15T15:58:00Z</dcterms:modified>
</cp:coreProperties>
</file>